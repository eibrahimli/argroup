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686"/>
        <w:gridCol w:w="6492"/>
      </w:tblGrid>
      <w:tr w:rsidR="002C2CDD" w:rsidRPr="00143A82" w:rsidTr="006D06D5">
        <w:tc>
          <w:tcPr>
            <w:tcW w:w="3686" w:type="dxa"/>
            <w:tcMar>
              <w:top w:w="504" w:type="dxa"/>
              <w:right w:w="720" w:type="dxa"/>
            </w:tcMar>
          </w:tcPr>
          <w:p w:rsidR="00EC1372" w:rsidRPr="003A3793" w:rsidRDefault="004244E1" w:rsidP="004E0D13">
            <w:pPr>
              <w:pStyle w:val="a8"/>
              <w:spacing w:after="60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6C4B6A" wp14:editId="7D95EFCE">
                  <wp:extent cx="1466850" cy="181520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lizadarahu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71" cy="182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alias w:val="Инициалы:"/>
                <w:tag w:val="Инициалы:"/>
                <w:id w:val="477349409"/>
                <w:placeholder>
                  <w:docPart w:val="82B8D33AFEA741B39EB42BBB245A85A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>
                <w:rPr>
                  <w:highlight w:val="yellow"/>
                </w:rPr>
              </w:sdtEndPr>
              <w:sdtContent>
                <w:r w:rsidR="009931E2">
                  <w:rPr>
                    <w:lang w:val="az-Latn-AZ"/>
                  </w:rPr>
                  <w:t xml:space="preserve"> </w:t>
                </w:r>
              </w:sdtContent>
            </w:sdt>
          </w:p>
          <w:p w:rsidR="00A50939" w:rsidRPr="003A3793" w:rsidRDefault="00EC1372" w:rsidP="004E0D13">
            <w:pPr>
              <w:pStyle w:val="3"/>
              <w:spacing w:before="600"/>
              <w:rPr>
                <w:rFonts w:ascii="Bahnschrift" w:hAnsi="Bahnschrift" w:cs="Calibri"/>
                <w:lang w:val="en-US"/>
              </w:rPr>
            </w:pPr>
            <w:r w:rsidRPr="003A3793">
              <w:rPr>
                <w:rFonts w:ascii="Bahnschrift" w:hAnsi="Bahnschrift"/>
                <w:lang w:val="en-US"/>
              </w:rPr>
              <w:t xml:space="preserve"> </w:t>
            </w:r>
            <w:r w:rsidR="009931E2" w:rsidRPr="009931E2">
              <w:rPr>
                <w:rFonts w:ascii="Bahnschrift" w:hAnsi="Bahnschrift" w:cs="Calibri"/>
                <w:lang w:val="az-Latn-AZ"/>
              </w:rPr>
              <w:t>Ə</w:t>
            </w:r>
            <w:r w:rsidR="009931E2" w:rsidRPr="009931E2">
              <w:rPr>
                <w:rFonts w:ascii="Bahnschrift" w:hAnsi="Bahnschrift"/>
                <w:lang w:val="az-Latn-AZ"/>
              </w:rPr>
              <w:t>SAS</w:t>
            </w:r>
          </w:p>
          <w:p w:rsidR="002C2CDD" w:rsidRDefault="009931E2" w:rsidP="009931E2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Doğum tarixi:                 22.11.1999</w:t>
            </w:r>
          </w:p>
          <w:p w:rsidR="009931E2" w:rsidRDefault="009931E2" w:rsidP="009931E2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Yaşayış yeri:                                 Bakı</w:t>
            </w:r>
          </w:p>
          <w:p w:rsidR="009931E2" w:rsidRPr="003A3793" w:rsidRDefault="003A3793" w:rsidP="009931E2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Email:       alizadarahul@gmail.com</w:t>
            </w:r>
          </w:p>
          <w:p w:rsidR="009931E2" w:rsidRPr="003A3793" w:rsidRDefault="009931E2" w:rsidP="009931E2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Telefon nömrəsi:        0706451606</w:t>
            </w:r>
          </w:p>
          <w:p w:rsidR="002C2CDD" w:rsidRPr="009931E2" w:rsidRDefault="009931E2" w:rsidP="007569C1">
            <w:pPr>
              <w:pStyle w:val="3"/>
              <w:rPr>
                <w:lang w:val="az-Latn-AZ"/>
              </w:rPr>
            </w:pPr>
            <w:r>
              <w:rPr>
                <w:rFonts w:ascii="Bahnschrift" w:hAnsi="Bahnschrift" w:cs="Calibri"/>
                <w:lang w:val="az-Latn-AZ"/>
              </w:rPr>
              <w:t>TəHsİl</w:t>
            </w:r>
          </w:p>
          <w:p w:rsidR="00741125" w:rsidRDefault="009931E2" w:rsidP="009931E2">
            <w:pPr>
              <w:rPr>
                <w:lang w:val="az-Latn-AZ"/>
              </w:rPr>
            </w:pPr>
            <w:r>
              <w:rPr>
                <w:lang w:val="az-Latn-AZ"/>
              </w:rPr>
              <w:t>Sumqayıt Dövlət Texniki Kolleci – Avtomatlarışdırlmış sistemlərdə hesablama texnikasının proqram təminatı – Əyani -  (2015 - 2018)</w:t>
            </w:r>
          </w:p>
          <w:p w:rsidR="009931E2" w:rsidRPr="009931E2" w:rsidRDefault="004E0D13" w:rsidP="009931E2">
            <w:pPr>
              <w:pStyle w:val="3"/>
              <w:rPr>
                <w:lang w:val="az-Latn-AZ"/>
              </w:rPr>
            </w:pPr>
            <w:r>
              <w:rPr>
                <w:rFonts w:ascii="Bahnschrift" w:hAnsi="Bahnschrift" w:cs="Calibri"/>
                <w:lang w:val="az-Latn-AZ"/>
              </w:rPr>
              <w:t>DİL BİLİKLƏRİ</w:t>
            </w:r>
          </w:p>
          <w:p w:rsidR="009931E2" w:rsidRDefault="00143A82" w:rsidP="009931E2">
            <w:pPr>
              <w:rPr>
                <w:lang w:val="az-Latn-AZ"/>
              </w:rPr>
            </w:pPr>
            <w:r>
              <w:rPr>
                <w:lang w:val="az-Latn-AZ"/>
              </w:rPr>
              <w:t>Azərbaycan dili – Ana dili</w:t>
            </w:r>
          </w:p>
          <w:p w:rsidR="00143A82" w:rsidRDefault="00143A82" w:rsidP="009931E2">
            <w:pPr>
              <w:rPr>
                <w:lang w:val="az-Latn-AZ"/>
              </w:rPr>
            </w:pPr>
            <w:r>
              <w:rPr>
                <w:lang w:val="az-Latn-AZ"/>
              </w:rPr>
              <w:t>İngilis dili – Yaxşı</w:t>
            </w:r>
          </w:p>
          <w:p w:rsidR="00143A82" w:rsidRDefault="00143A82" w:rsidP="00143A82">
            <w:pPr>
              <w:rPr>
                <w:lang w:val="az-Latn-AZ"/>
              </w:rPr>
            </w:pPr>
            <w:r>
              <w:rPr>
                <w:lang w:val="az-Latn-AZ"/>
              </w:rPr>
              <w:t>Türk dili – Yaxşı</w:t>
            </w:r>
          </w:p>
          <w:p w:rsidR="00121AE4" w:rsidRPr="00121AE4" w:rsidRDefault="00121AE4" w:rsidP="00121AE4">
            <w:pPr>
              <w:pStyle w:val="3"/>
              <w:rPr>
                <w:sz w:val="28"/>
                <w:szCs w:val="28"/>
                <w:lang w:val="az-Latn-AZ"/>
              </w:rPr>
            </w:pPr>
            <w:r w:rsidRPr="00121AE4">
              <w:rPr>
                <w:rFonts w:ascii="Bahnschrift" w:hAnsi="Bahnschrift" w:cs="Calibri"/>
                <w:sz w:val="28"/>
                <w:szCs w:val="28"/>
                <w:lang w:val="az-Latn-AZ"/>
              </w:rPr>
              <w:t>FƏALİYYƏT SAHƏLƏRİ</w:t>
            </w:r>
          </w:p>
          <w:p w:rsidR="00121AE4" w:rsidRDefault="00121AE4" w:rsidP="00121AE4">
            <w:pPr>
              <w:pStyle w:val="af"/>
              <w:numPr>
                <w:ilvl w:val="0"/>
                <w:numId w:val="3"/>
              </w:numPr>
              <w:rPr>
                <w:lang w:val="az-Latn-AZ"/>
              </w:rPr>
            </w:pPr>
            <w:r>
              <w:rPr>
                <w:lang w:val="az-Latn-AZ"/>
              </w:rPr>
              <w:t>Tədbir təşkili</w:t>
            </w:r>
          </w:p>
          <w:p w:rsidR="00121AE4" w:rsidRDefault="00121AE4" w:rsidP="00121AE4">
            <w:pPr>
              <w:pStyle w:val="af"/>
              <w:numPr>
                <w:ilvl w:val="0"/>
                <w:numId w:val="3"/>
              </w:numPr>
              <w:rPr>
                <w:lang w:val="az-Latn-AZ"/>
              </w:rPr>
            </w:pPr>
            <w:r>
              <w:rPr>
                <w:lang w:val="az-Latn-AZ"/>
              </w:rPr>
              <w:t>Rəqəmsal marketinq</w:t>
            </w:r>
          </w:p>
          <w:p w:rsidR="00121AE4" w:rsidRDefault="00121AE4" w:rsidP="00121AE4">
            <w:pPr>
              <w:pStyle w:val="af"/>
              <w:numPr>
                <w:ilvl w:val="0"/>
                <w:numId w:val="3"/>
              </w:numPr>
              <w:rPr>
                <w:lang w:val="az-Latn-AZ"/>
              </w:rPr>
            </w:pPr>
            <w:r>
              <w:rPr>
                <w:lang w:val="az-Latn-AZ"/>
              </w:rPr>
              <w:t>Kodlaşdırma</w:t>
            </w:r>
          </w:p>
          <w:p w:rsidR="00121AE4" w:rsidRDefault="00121AE4" w:rsidP="00121AE4">
            <w:pPr>
              <w:pStyle w:val="af"/>
              <w:numPr>
                <w:ilvl w:val="0"/>
                <w:numId w:val="3"/>
              </w:numPr>
              <w:rPr>
                <w:lang w:val="az-Latn-AZ"/>
              </w:rPr>
            </w:pPr>
            <w:r>
              <w:rPr>
                <w:lang w:val="az-Latn-AZ"/>
              </w:rPr>
              <w:t>Satış</w:t>
            </w:r>
            <w:r>
              <w:rPr>
                <w:lang w:val="en-US"/>
              </w:rPr>
              <w:t>/</w:t>
            </w:r>
            <w:r>
              <w:rPr>
                <w:lang w:val="az-Latn-AZ"/>
              </w:rPr>
              <w:t>Onlayn Satış</w:t>
            </w:r>
          </w:p>
          <w:p w:rsidR="00121AE4" w:rsidRPr="005B5223" w:rsidRDefault="005B5223" w:rsidP="00143A82">
            <w:pPr>
              <w:pStyle w:val="af"/>
              <w:numPr>
                <w:ilvl w:val="0"/>
                <w:numId w:val="3"/>
              </w:numPr>
              <w:rPr>
                <w:lang w:val="az-Latn-AZ"/>
              </w:rPr>
            </w:pPr>
            <w:r>
              <w:rPr>
                <w:lang w:val="az-Latn-AZ"/>
              </w:rPr>
              <w:t>Prodüser</w:t>
            </w:r>
          </w:p>
          <w:p w:rsidR="00143A82" w:rsidRPr="009931E2" w:rsidRDefault="00143A82" w:rsidP="00143A82">
            <w:pPr>
              <w:rPr>
                <w:lang w:val="az-Latn-AZ"/>
              </w:rPr>
            </w:pPr>
          </w:p>
        </w:tc>
        <w:tc>
          <w:tcPr>
            <w:tcW w:w="6492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497"/>
            </w:tblGrid>
            <w:tr w:rsidR="00C612DA" w:rsidRPr="00143A82" w:rsidTr="004715C7">
              <w:trPr>
                <w:trHeight w:hRule="exact" w:val="1151"/>
              </w:trPr>
              <w:tc>
                <w:tcPr>
                  <w:tcW w:w="6497" w:type="dxa"/>
                  <w:vAlign w:val="center"/>
                </w:tcPr>
                <w:p w:rsidR="00C612DA" w:rsidRPr="00306F16" w:rsidRDefault="00937234" w:rsidP="009931E2">
                  <w:pPr>
                    <w:pStyle w:val="1"/>
                    <w:outlineLvl w:val="0"/>
                    <w:rPr>
                      <w:rFonts w:ascii="Bahnschrift" w:eastAsia="Arial Unicode MS" w:hAnsi="Bahnschrift" w:cs="Arial Unicode MS"/>
                      <w:sz w:val="56"/>
                    </w:rPr>
                  </w:pPr>
                  <w:sdt>
                    <w:sdtPr>
                      <w:rPr>
                        <w:rFonts w:ascii="Bahnschrift" w:eastAsia="Arial Unicode MS" w:hAnsi="Bahnschrift" w:cs="Arial Unicode MS"/>
                        <w:b/>
                        <w:sz w:val="56"/>
                      </w:rPr>
                      <w:alias w:val="Ваше имя:"/>
                      <w:tag w:val="Ваше имя:"/>
                      <w:id w:val="1982421306"/>
                      <w:placeholder>
                        <w:docPart w:val="32B6CFD9C0A240678118DE65ED6802E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931E2" w:rsidRPr="00306F16">
                        <w:rPr>
                          <w:rFonts w:ascii="Bahnschrift" w:eastAsia="Arial Unicode MS" w:hAnsi="Bahnschrift" w:cs="Arial Unicode MS"/>
                          <w:b/>
                          <w:sz w:val="56"/>
                          <w:lang w:val="az-Latn-AZ"/>
                        </w:rPr>
                        <w:t>ƏLİZADƏ RAHUL</w:t>
                      </w:r>
                    </w:sdtContent>
                  </w:sdt>
                </w:p>
                <w:p w:rsidR="00C612DA" w:rsidRPr="00306F16" w:rsidRDefault="004E0D13" w:rsidP="00E02DCD">
                  <w:pPr>
                    <w:pStyle w:val="2"/>
                    <w:outlineLvl w:val="1"/>
                    <w:rPr>
                      <w:lang w:val="az-Latn-AZ"/>
                    </w:rPr>
                  </w:pPr>
                  <w:r w:rsidRPr="00306F16">
                    <w:rPr>
                      <w:lang w:val="az-Latn-AZ"/>
                    </w:rPr>
                    <w:t>FULL-STACK DEVELOPER</w:t>
                  </w:r>
                </w:p>
              </w:tc>
            </w:tr>
          </w:tbl>
          <w:p w:rsidR="002C2CDD" w:rsidRPr="00143A82" w:rsidRDefault="009931E2" w:rsidP="00143A82">
            <w:pPr>
              <w:pStyle w:val="3"/>
              <w:spacing w:before="0" w:after="120"/>
              <w:rPr>
                <w:rFonts w:ascii="Bahnschrift" w:hAnsi="Bahnschrift"/>
                <w:lang w:val="en-US"/>
              </w:rPr>
            </w:pPr>
            <w:r w:rsidRPr="009931E2">
              <w:rPr>
                <w:rFonts w:ascii="Bahnschrift" w:hAnsi="Bahnschrift"/>
                <w:lang w:val="az-Latn-AZ"/>
              </w:rPr>
              <w:t>LAYİHƏLƏR</w:t>
            </w:r>
          </w:p>
          <w:p w:rsidR="002C2CDD" w:rsidRPr="00143A82" w:rsidRDefault="005823B6" w:rsidP="007569C1">
            <w:pPr>
              <w:pStyle w:val="4"/>
              <w:rPr>
                <w:lang w:val="en-US"/>
              </w:rPr>
            </w:pPr>
            <w:r>
              <w:rPr>
                <w:lang w:val="az-Latn-AZ" w:bidi="ru-RU"/>
              </w:rPr>
              <w:t>WWW.MARKELLO.ME</w:t>
            </w:r>
          </w:p>
          <w:p w:rsidR="002C2CDD" w:rsidRPr="005823B6" w:rsidRDefault="005823B6" w:rsidP="007569C1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QR KODlarla çalışan yazma, oxuma sistemi </w:t>
            </w:r>
          </w:p>
          <w:p w:rsidR="005823B6" w:rsidRDefault="005823B6" w:rsidP="007569C1">
            <w:pPr>
              <w:rPr>
                <w:u w:val="single"/>
                <w:lang w:val="az-Latn-AZ"/>
              </w:rPr>
            </w:pPr>
            <w:r w:rsidRPr="0033349B">
              <w:rPr>
                <w:u w:val="single"/>
                <w:lang w:val="az-Latn-AZ"/>
              </w:rPr>
              <w:t>BOOTSTRAP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HTML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CSS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JAVASCRIPT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PHP</w:t>
            </w:r>
          </w:p>
          <w:p w:rsidR="0033349B" w:rsidRPr="00571B6D" w:rsidRDefault="0033349B" w:rsidP="0033349B">
            <w:pPr>
              <w:pStyle w:val="4"/>
              <w:rPr>
                <w:lang w:val="az-Latn-AZ"/>
              </w:rPr>
            </w:pPr>
            <w:r w:rsidRPr="00571B6D">
              <w:rPr>
                <w:lang w:val="az-Latn-AZ" w:bidi="ru-RU"/>
              </w:rPr>
              <w:t>www.YOLCHOO.com</w:t>
            </w:r>
          </w:p>
          <w:p w:rsidR="0033349B" w:rsidRPr="005823B6" w:rsidRDefault="00571B6D" w:rsidP="0033349B">
            <w:pPr>
              <w:rPr>
                <w:lang w:val="az-Latn-AZ"/>
              </w:rPr>
            </w:pPr>
            <w:r>
              <w:rPr>
                <w:lang w:val="az-Latn-AZ"/>
              </w:rPr>
              <w:t>Mənzil / Səfər - elan sistemi</w:t>
            </w:r>
          </w:p>
          <w:p w:rsidR="0033349B" w:rsidRDefault="0033349B" w:rsidP="0033349B">
            <w:pPr>
              <w:rPr>
                <w:u w:val="single"/>
                <w:lang w:val="az-Latn-AZ"/>
              </w:rPr>
            </w:pPr>
            <w:r w:rsidRPr="0033349B">
              <w:rPr>
                <w:u w:val="single"/>
                <w:lang w:val="az-Latn-AZ"/>
              </w:rPr>
              <w:t>BOOTSTRAP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HTML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CSS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JAVASCRIPT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PHP</w:t>
            </w:r>
            <w:r w:rsidR="00360D1B" w:rsidRPr="000B7EBA">
              <w:rPr>
                <w:lang w:val="az-Latn-AZ"/>
              </w:rPr>
              <w:t xml:space="preserve">, </w:t>
            </w:r>
            <w:r w:rsidR="00360D1B">
              <w:rPr>
                <w:u w:val="single"/>
                <w:lang w:val="az-Latn-AZ"/>
              </w:rPr>
              <w:t>JQUERY</w:t>
            </w:r>
          </w:p>
          <w:p w:rsidR="00571B6D" w:rsidRPr="00571B6D" w:rsidRDefault="00571B6D" w:rsidP="00571B6D">
            <w:pPr>
              <w:pStyle w:val="4"/>
              <w:rPr>
                <w:lang w:val="az-Latn-AZ"/>
              </w:rPr>
            </w:pPr>
            <w:r w:rsidRPr="00571B6D">
              <w:rPr>
                <w:lang w:val="az-Latn-AZ" w:bidi="ru-RU"/>
              </w:rPr>
              <w:t>www.</w:t>
            </w:r>
            <w:r>
              <w:rPr>
                <w:lang w:val="az-Latn-AZ" w:bidi="ru-RU"/>
              </w:rPr>
              <w:t>ARGROUP.AZ</w:t>
            </w:r>
          </w:p>
          <w:p w:rsidR="00571B6D" w:rsidRPr="005823B6" w:rsidRDefault="005C2894" w:rsidP="00571B6D">
            <w:pPr>
              <w:rPr>
                <w:lang w:val="az-Latn-AZ"/>
              </w:rPr>
            </w:pPr>
            <w:r>
              <w:rPr>
                <w:lang w:val="az-Latn-AZ"/>
              </w:rPr>
              <w:t>Admin panelli “portfolio” tipli sayt</w:t>
            </w:r>
          </w:p>
          <w:p w:rsidR="00571B6D" w:rsidRPr="005823B6" w:rsidRDefault="00571B6D" w:rsidP="0033349B">
            <w:pPr>
              <w:rPr>
                <w:lang w:val="az-Latn-AZ"/>
              </w:rPr>
            </w:pPr>
            <w:r w:rsidRPr="0033349B">
              <w:rPr>
                <w:u w:val="single"/>
                <w:lang w:val="az-Latn-AZ"/>
              </w:rPr>
              <w:t>BOOTSTRAP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HTML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CSS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PHP</w:t>
            </w:r>
          </w:p>
          <w:p w:rsidR="00571B6D" w:rsidRPr="00571B6D" w:rsidRDefault="00571B6D" w:rsidP="00571B6D">
            <w:pPr>
              <w:pStyle w:val="4"/>
              <w:rPr>
                <w:lang w:val="az-Latn-AZ"/>
              </w:rPr>
            </w:pPr>
            <w:r w:rsidRPr="00571B6D">
              <w:rPr>
                <w:lang w:val="az-Latn-AZ" w:bidi="ru-RU"/>
              </w:rPr>
              <w:t>www.</w:t>
            </w:r>
            <w:r w:rsidR="009C205C">
              <w:rPr>
                <w:lang w:val="az-Latn-AZ" w:bidi="ru-RU"/>
              </w:rPr>
              <w:t>Ai</w:t>
            </w:r>
            <w:r>
              <w:rPr>
                <w:lang w:val="az-Latn-AZ" w:bidi="ru-RU"/>
              </w:rPr>
              <w:t>D.AZ</w:t>
            </w:r>
          </w:p>
          <w:p w:rsidR="00571B6D" w:rsidRPr="005823B6" w:rsidRDefault="00E47926" w:rsidP="00571B6D">
            <w:pPr>
              <w:rPr>
                <w:lang w:val="az-Latn-AZ"/>
              </w:rPr>
            </w:pPr>
            <w:r>
              <w:rPr>
                <w:lang w:val="az-Latn-AZ"/>
              </w:rPr>
              <w:t>Wordpress, “portfolio” tipli sayt</w:t>
            </w:r>
          </w:p>
          <w:p w:rsidR="00571B6D" w:rsidRDefault="0045193F" w:rsidP="00571B6D">
            <w:pPr>
              <w:rPr>
                <w:u w:val="single"/>
                <w:lang w:val="az-Latn-AZ"/>
              </w:rPr>
            </w:pPr>
            <w:r>
              <w:rPr>
                <w:u w:val="single"/>
                <w:lang w:val="az-Latn-AZ"/>
              </w:rPr>
              <w:t>WORDPRESS</w:t>
            </w:r>
          </w:p>
          <w:p w:rsidR="001D5867" w:rsidRPr="00571B6D" w:rsidRDefault="001D5867" w:rsidP="001D5867">
            <w:pPr>
              <w:pStyle w:val="4"/>
              <w:rPr>
                <w:lang w:val="az-Latn-AZ"/>
              </w:rPr>
            </w:pPr>
            <w:r w:rsidRPr="00571B6D">
              <w:rPr>
                <w:lang w:val="az-Latn-AZ" w:bidi="ru-RU"/>
              </w:rPr>
              <w:t>www.</w:t>
            </w:r>
            <w:r>
              <w:rPr>
                <w:lang w:val="az-Latn-AZ" w:bidi="ru-RU"/>
              </w:rPr>
              <w:t>EKRANMEDIA.az</w:t>
            </w:r>
          </w:p>
          <w:p w:rsidR="001D5867" w:rsidRPr="005823B6" w:rsidRDefault="00FA66F7" w:rsidP="001D5867">
            <w:pPr>
              <w:rPr>
                <w:lang w:val="az-Latn-AZ"/>
              </w:rPr>
            </w:pPr>
            <w:r>
              <w:rPr>
                <w:lang w:val="az-Latn-AZ"/>
              </w:rPr>
              <w:t>Biznes menecer sistemi</w:t>
            </w:r>
          </w:p>
          <w:p w:rsidR="00360D1B" w:rsidRDefault="00360D1B" w:rsidP="00360D1B">
            <w:pPr>
              <w:rPr>
                <w:u w:val="single"/>
                <w:lang w:val="az-Latn-AZ"/>
              </w:rPr>
            </w:pPr>
            <w:r w:rsidRPr="0033349B">
              <w:rPr>
                <w:u w:val="single"/>
                <w:lang w:val="az-Latn-AZ"/>
              </w:rPr>
              <w:t>BOOTSTRAP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HTML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CSS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JAVASCRIPT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PHP</w:t>
            </w:r>
          </w:p>
          <w:p w:rsidR="000B7EBA" w:rsidRPr="00571B6D" w:rsidRDefault="000B7EBA" w:rsidP="000B7EBA">
            <w:pPr>
              <w:pStyle w:val="4"/>
              <w:rPr>
                <w:lang w:val="az-Latn-AZ"/>
              </w:rPr>
            </w:pPr>
            <w:r w:rsidRPr="00571B6D">
              <w:rPr>
                <w:lang w:val="az-Latn-AZ" w:bidi="ru-RU"/>
              </w:rPr>
              <w:t>www.</w:t>
            </w:r>
            <w:r>
              <w:rPr>
                <w:lang w:val="az-Latn-AZ" w:bidi="ru-RU"/>
              </w:rPr>
              <w:t>MILYON.az</w:t>
            </w:r>
          </w:p>
          <w:p w:rsidR="000B7EBA" w:rsidRPr="000B7EBA" w:rsidRDefault="000B7EBA" w:rsidP="000B7EBA">
            <w:pPr>
              <w:rPr>
                <w:lang w:val="az-Latn-AZ"/>
              </w:rPr>
            </w:pPr>
            <w:r>
              <w:rPr>
                <w:lang w:val="az-Latn-AZ"/>
              </w:rPr>
              <w:t>Rəqəmsal marketinq platforması</w:t>
            </w:r>
          </w:p>
          <w:p w:rsidR="000B7EBA" w:rsidRDefault="000B7EBA" w:rsidP="000B7EBA">
            <w:pPr>
              <w:rPr>
                <w:u w:val="single"/>
                <w:lang w:val="az-Latn-AZ"/>
              </w:rPr>
            </w:pPr>
            <w:r w:rsidRPr="0033349B">
              <w:rPr>
                <w:u w:val="single"/>
                <w:lang w:val="az-Latn-AZ"/>
              </w:rPr>
              <w:t>HTML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CSS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JAVASCRIPT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PHP</w:t>
            </w:r>
            <w:r>
              <w:rPr>
                <w:u w:val="single"/>
                <w:lang w:val="az-Latn-AZ"/>
              </w:rPr>
              <w:t>. AJAX</w:t>
            </w:r>
          </w:p>
          <w:p w:rsidR="006D06D5" w:rsidRPr="00571B6D" w:rsidRDefault="006D06D5" w:rsidP="006D06D5">
            <w:pPr>
              <w:pStyle w:val="4"/>
              <w:rPr>
                <w:lang w:val="az-Latn-AZ"/>
              </w:rPr>
            </w:pPr>
            <w:r w:rsidRPr="00571B6D">
              <w:rPr>
                <w:lang w:val="az-Latn-AZ" w:bidi="ru-RU"/>
              </w:rPr>
              <w:t>www.</w:t>
            </w:r>
            <w:r>
              <w:rPr>
                <w:lang w:val="az-Latn-AZ" w:bidi="ru-RU"/>
              </w:rPr>
              <w:t>TIKTOKBAKU.COM</w:t>
            </w:r>
          </w:p>
          <w:p w:rsidR="006D06D5" w:rsidRPr="000B7EBA" w:rsidRDefault="006D06D5" w:rsidP="006D06D5">
            <w:pPr>
              <w:rPr>
                <w:lang w:val="az-Latn-AZ"/>
              </w:rPr>
            </w:pPr>
            <w:r>
              <w:rPr>
                <w:lang w:val="az-Latn-AZ"/>
              </w:rPr>
              <w:t>Müsabiqə, Qiymətləndirmə, Tədbir təşkili</w:t>
            </w:r>
          </w:p>
          <w:p w:rsidR="000B7EBA" w:rsidRDefault="006D06D5" w:rsidP="00360D1B">
            <w:pPr>
              <w:rPr>
                <w:u w:val="single"/>
                <w:lang w:val="az-Latn-AZ"/>
              </w:rPr>
            </w:pPr>
            <w:r w:rsidRPr="0033349B">
              <w:rPr>
                <w:u w:val="single"/>
                <w:lang w:val="az-Latn-AZ"/>
              </w:rPr>
              <w:t>HTML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CSS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JAVASCRIPT</w:t>
            </w:r>
            <w:r>
              <w:rPr>
                <w:lang w:val="az-Latn-AZ"/>
              </w:rPr>
              <w:t xml:space="preserve">, </w:t>
            </w:r>
            <w:r w:rsidRPr="0033349B">
              <w:rPr>
                <w:u w:val="single"/>
                <w:lang w:val="az-Latn-AZ"/>
              </w:rPr>
              <w:t>PHP</w:t>
            </w:r>
            <w:r>
              <w:rPr>
                <w:u w:val="single"/>
                <w:lang w:val="az-Latn-AZ"/>
              </w:rPr>
              <w:t>. AJAX</w:t>
            </w:r>
          </w:p>
          <w:p w:rsidR="00143A82" w:rsidRPr="00143A82" w:rsidRDefault="00143A82" w:rsidP="00143A82">
            <w:pPr>
              <w:pStyle w:val="3"/>
              <w:rPr>
                <w:rFonts w:ascii="Bahnschrift" w:hAnsi="Bahnschrift"/>
                <w:lang w:val="az-Latn-AZ"/>
              </w:rPr>
            </w:pPr>
            <w:r>
              <w:rPr>
                <w:rFonts w:ascii="Bahnschrift" w:hAnsi="Bahnschrift"/>
                <w:lang w:val="az-Latn-AZ"/>
              </w:rPr>
              <w:t>QEYDLƏR</w:t>
            </w:r>
          </w:p>
          <w:p w:rsidR="00143A82" w:rsidRDefault="00121AE4" w:rsidP="00143A82">
            <w:pPr>
              <w:pStyle w:val="4"/>
              <w:numPr>
                <w:ilvl w:val="0"/>
                <w:numId w:val="2"/>
              </w:numPr>
              <w:rPr>
                <w:rFonts w:ascii="Bahnschrift" w:hAnsi="Bahnschrift"/>
                <w:lang w:val="az-Latn-AZ" w:bidi="ru-RU"/>
              </w:rPr>
            </w:pPr>
            <w:r>
              <w:rPr>
                <w:rFonts w:ascii="Bahnschrift" w:hAnsi="Bahnschrift"/>
                <w:caps w:val="0"/>
                <w:lang w:val="az-Latn-AZ" w:bidi="ru-RU"/>
              </w:rPr>
              <w:t>Müştəri bazasi ilə iş və danişiq bacariği</w:t>
            </w:r>
          </w:p>
          <w:p w:rsidR="00121AE4" w:rsidRPr="00121AE4" w:rsidRDefault="00121AE4" w:rsidP="00121AE4">
            <w:pPr>
              <w:pStyle w:val="4"/>
              <w:numPr>
                <w:ilvl w:val="0"/>
                <w:numId w:val="2"/>
              </w:numPr>
              <w:rPr>
                <w:rFonts w:ascii="Bahnschrift" w:hAnsi="Bahnschrift"/>
                <w:lang w:val="az-Latn-AZ" w:bidi="ru-RU"/>
              </w:rPr>
            </w:pPr>
            <w:r>
              <w:rPr>
                <w:rFonts w:ascii="Bahnschrift" w:hAnsi="Bahnschrift"/>
                <w:caps w:val="0"/>
                <w:lang w:val="az-Latn-AZ" w:bidi="ru-RU"/>
              </w:rPr>
              <w:t>Vaxtin düzgün idarə edilməsi bacariği</w:t>
            </w:r>
          </w:p>
          <w:p w:rsidR="00121AE4" w:rsidRPr="00121AE4" w:rsidRDefault="00121AE4" w:rsidP="00121AE4">
            <w:pPr>
              <w:pStyle w:val="4"/>
              <w:numPr>
                <w:ilvl w:val="0"/>
                <w:numId w:val="2"/>
              </w:numPr>
              <w:rPr>
                <w:rFonts w:ascii="Bahnschrift" w:hAnsi="Bahnschrift"/>
                <w:lang w:val="az-Latn-AZ" w:bidi="ru-RU"/>
              </w:rPr>
            </w:pPr>
            <w:r>
              <w:rPr>
                <w:rFonts w:ascii="Bahnschrift" w:hAnsi="Bahnschrift"/>
                <w:caps w:val="0"/>
                <w:lang w:val="az-Latn-AZ" w:bidi="ru-RU"/>
              </w:rPr>
              <w:t>Məsuliyyətli icra etmə bacariği</w:t>
            </w:r>
          </w:p>
          <w:p w:rsidR="00143A82" w:rsidRDefault="00121AE4" w:rsidP="00143A82">
            <w:pPr>
              <w:pStyle w:val="4"/>
              <w:numPr>
                <w:ilvl w:val="0"/>
                <w:numId w:val="2"/>
              </w:numPr>
              <w:rPr>
                <w:rFonts w:ascii="Bahnschrift" w:hAnsi="Bahnschrift"/>
                <w:lang w:val="az-Latn-AZ" w:bidi="ru-RU"/>
              </w:rPr>
            </w:pPr>
            <w:r>
              <w:rPr>
                <w:rFonts w:ascii="Bahnschrift" w:hAnsi="Bahnschrift"/>
                <w:caps w:val="0"/>
                <w:lang w:val="az-Latn-AZ" w:bidi="ru-RU"/>
              </w:rPr>
              <w:t>Problemlərə yaradici həllər</w:t>
            </w:r>
          </w:p>
          <w:p w:rsidR="00741125" w:rsidRDefault="00121AE4" w:rsidP="00143A82">
            <w:pPr>
              <w:pStyle w:val="4"/>
              <w:numPr>
                <w:ilvl w:val="0"/>
                <w:numId w:val="2"/>
              </w:numPr>
              <w:rPr>
                <w:rFonts w:ascii="Bahnschrift" w:hAnsi="Bahnschrift"/>
                <w:lang w:val="az-Latn-AZ" w:bidi="ru-RU"/>
              </w:rPr>
            </w:pPr>
            <w:r>
              <w:rPr>
                <w:rFonts w:ascii="Bahnschrift" w:hAnsi="Bahnschrift"/>
                <w:caps w:val="0"/>
                <w:lang w:val="az-Latn-AZ" w:bidi="ru-RU"/>
              </w:rPr>
              <w:t>K</w:t>
            </w:r>
            <w:r w:rsidRPr="00143A82">
              <w:rPr>
                <w:rFonts w:ascii="Bahnschrift" w:hAnsi="Bahnschrift"/>
                <w:caps w:val="0"/>
                <w:lang w:val="az-Latn-AZ" w:bidi="ru-RU"/>
              </w:rPr>
              <w:t>omanda ilə işləmə bacariği</w:t>
            </w:r>
          </w:p>
          <w:p w:rsidR="00143A82" w:rsidRPr="00121AE4" w:rsidRDefault="00121AE4" w:rsidP="00121AE4">
            <w:pPr>
              <w:pStyle w:val="4"/>
              <w:numPr>
                <w:ilvl w:val="0"/>
                <w:numId w:val="2"/>
              </w:numPr>
              <w:rPr>
                <w:rFonts w:ascii="Bahnschrift" w:hAnsi="Bahnschrift"/>
                <w:lang w:val="az-Latn-AZ" w:bidi="ru-RU"/>
              </w:rPr>
            </w:pPr>
            <w:r>
              <w:rPr>
                <w:rFonts w:ascii="Bahnschrift" w:hAnsi="Bahnschrift"/>
                <w:caps w:val="0"/>
                <w:lang w:val="az-Latn-AZ" w:bidi="ru-RU"/>
              </w:rPr>
              <w:t>Fərdi inkişafa meyillilik</w:t>
            </w:r>
          </w:p>
        </w:tc>
      </w:tr>
    </w:tbl>
    <w:p w:rsidR="00143A82" w:rsidRPr="00143A82" w:rsidRDefault="00143A82" w:rsidP="00143A82">
      <w:pPr>
        <w:pStyle w:val="a4"/>
        <w:rPr>
          <w:lang w:val="az-Latn-AZ"/>
        </w:rPr>
      </w:pPr>
      <w:bookmarkStart w:id="0" w:name="_GoBack"/>
      <w:bookmarkEnd w:id="0"/>
    </w:p>
    <w:sectPr w:rsidR="00143A82" w:rsidRPr="00143A82" w:rsidSect="00EC1372">
      <w:headerReference w:type="default" r:id="rId10"/>
      <w:footerReference w:type="defaul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34" w:rsidRDefault="00937234" w:rsidP="00713050">
      <w:pPr>
        <w:spacing w:line="240" w:lineRule="auto"/>
      </w:pPr>
      <w:r>
        <w:separator/>
      </w:r>
    </w:p>
  </w:endnote>
  <w:endnote w:type="continuationSeparator" w:id="0">
    <w:p w:rsidR="00937234" w:rsidRDefault="0093723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B9510DA" wp14:editId="70B437A9">
                    <wp:extent cx="329184" cy="329184"/>
                    <wp:effectExtent l="0" t="0" r="0" b="0"/>
                    <wp:docPr id="16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46E776" id="Группа 102" o:spid="_x0000_s1026" alt="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8pEeVKEIAAC9OQAADgAAAAAAAAAAAAAAAAAuAgAAZHJzL2Uyb0Rv&#10;Yy54bWxQSwECLQAUAAYACAAAACEAaEcb0NgAAAADAQAADwAAAAAAAAAAAAAAAAD7CgAAZHJzL2Rv&#10;d25yZXYueG1sUEsFBgAAAAAEAAQA8wAAAAAMAAAAAA==&#10;">
                    <o:lock v:ext="edit" aspectratio="t"/>
                    <v:oval id="Овал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5b9bd5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CC83EA3" wp14:editId="3917D0F3">
                    <wp:extent cx="329184" cy="329184"/>
                    <wp:effectExtent l="0" t="0" r="13970" b="13970"/>
                    <wp:docPr id="8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47736D" id="Группа 4" o:spid="_x0000_s1026" alt="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jr3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BVgKOvdEgAAPmUAAA4AAAAAAAAAAAAAAAAALgIAAGRycy9lMm9Eb2Mu&#10;eG1sUEsBAi0AFAAGAAgAAAAhAGhHG9DYAAAAAwEAAA8AAAAAAAAAAAAAAAAANxUAAGRycy9kb3du&#10;cmV2LnhtbFBLBQYAAAAABAAEAPMAAAA8FgAAAAA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1B7DD08" wp14:editId="65A7652E">
                    <wp:extent cx="329184" cy="329184"/>
                    <wp:effectExtent l="0" t="0" r="13970" b="13970"/>
                    <wp:docPr id="9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FBC327" id="Группа 10" o:spid="_x0000_s1026" alt="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1E1776A" wp14:editId="21AF1851">
                    <wp:extent cx="329184" cy="329184"/>
                    <wp:effectExtent l="0" t="0" r="13970" b="13970"/>
                    <wp:docPr id="12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82CD2E" id="Группа 16" o:spid="_x0000_s1026" alt="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Mzim3D2EQAAEGQAAA4AAAAAAAAAAAAAAAAALgIAAGRycy9lMm9Eb2MueG1s&#10;UEsBAi0AFAAGAAgAAAAhAGhHG9DYAAAAAwEAAA8AAAAAAAAAAAAAAAAAUBQAAGRycy9kb3ducmV2&#10;LnhtbFBLBQYAAAAABAAEAPMAAABVFQAAAAA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Электронный адрес:"/>
            <w:tag w:val="Электронный адрес:"/>
            <w:id w:val="-627010856"/>
            <w:placeholder>
              <w:docPart w:val="869A4402EECB4D7D93B6BE9AEE7AAA2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a9"/>
              </w:pPr>
              <w:r>
                <w:rPr>
                  <w:lang w:bidi="ru-RU"/>
                </w:rPr>
                <w:t>Электронный адрес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-642033892"/>
            <w:placeholder>
              <w:docPart w:val="00AC2278DC924A8284390940940F6BC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617408819"/>
            <w:placeholder>
              <w:docPart w:val="83BEA376E1094525BF5FB1260965FD0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-1413995599"/>
            <w:placeholder>
              <w:docPart w:val="57E5BDD8B668413CBD6BB8993C75EB1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URL-адрес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9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275189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34" w:rsidRDefault="00937234" w:rsidP="00713050">
      <w:pPr>
        <w:spacing w:line="240" w:lineRule="auto"/>
      </w:pPr>
      <w:r>
        <w:separator/>
      </w:r>
    </w:p>
  </w:footnote>
  <w:footnote w:type="continuationSeparator" w:id="0">
    <w:p w:rsidR="00937234" w:rsidRDefault="0093723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346A22" w:rsidRPr="00387529" w:rsidRDefault="00E02DCD" w:rsidP="00387529">
          <w:pPr>
            <w:pStyle w:val="a8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D2B927C" wp14:editId="5B9F5033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-496570</wp:posOffset>
                    </wp:positionV>
                    <wp:extent cx="6665596" cy="1810800"/>
                    <wp:effectExtent l="0" t="0" r="9525" b="0"/>
                    <wp:wrapNone/>
                    <wp:docPr id="3" name="Группа 3" descr="Рисунок верхнего колонтитула страницы продолжения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6" cy="1810800"/>
                              <a:chOff x="-1" y="0"/>
                              <a:chExt cx="6665596" cy="1772868"/>
                            </a:xfrm>
                          </wpg:grpSpPr>
                          <wps:wsp>
                            <wps:cNvPr id="53" name="Красный прямоугольник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Белый круг"/>
                            <wps:cNvSpPr/>
                            <wps:spPr>
                              <a:xfrm>
                                <a:off x="57150" y="57150"/>
                                <a:ext cx="1704363" cy="17043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Красный круг"/>
                            <wps:cNvSpPr/>
                            <wps:spPr>
                              <a:xfrm>
                                <a:off x="-1" y="0"/>
                                <a:ext cx="1810800" cy="1772868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EF8988" id="Группа 3" o:spid="_x0000_s1026" alt="Рисунок верхнего колонтитула страницы продолжения" style="position:absolute;margin-left:.3pt;margin-top:-39.1pt;width:524.85pt;height:142.6pt;z-index:-251657216;mso-width-percent:858;mso-position-vertical-relative:page;mso-width-percent:858" coordorigin="" coordsize="66655,17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">
                    <v:rect id="Красный прямоугольник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5b9bd5 [3204]" stroked="f" strokeweight="1pt"/>
                    <v:oval id="Белый круг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Красный круг" o:spid="_x0000_s1029" type="#_x0000_t23" style="position:absolute;width:18107;height:17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Lx8IA&#10;AADbAAAADwAAAGRycy9kb3ducmV2LnhtbESP0YrCMBRE34X9h3AX9s2mLiqlaxQRBBdEsO4HXJpr&#10;Wm1uapPV+vdGEHwcZuYMM1v0thFX6nztWMEoSUEQl07XbBT8HdbDDIQPyBobx6TgTh4W84/BDHPt&#10;brynaxGMiBD2OSqoQmhzKX1ZkUWfuJY4ekfXWQxRdkbqDm8Rbhv5naZTabHmuFBhS6uKynPxbxX8&#10;niab46Vw4zTb3U1W6uX2MjJKfX32yx8QgfrwDr/aG61gMo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8vHwgAAANsAAAAPAAAAAAAAAAAAAAAAAJgCAABkcnMvZG93&#10;bnJldi54bWxQSwUGAAAAAAQABAD1AAAAhwMAAAAA&#10;" adj="613" fillcolor="#5b9bd5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Инициалы:"/>
              <w:tag w:val="Инициалы:"/>
              <w:id w:val="-1317344177"/>
              <w:placeholder>
                <w:docPart w:val="AEEBA748DE17491E90D1A4A72553FE76"/>
              </w:placeholder>
    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</w:sdtPr>
            <w:sdtEndPr/>
            <w:sdtContent/>
          </w:sdt>
        </w:p>
        <w:p w:rsidR="001A5CA9" w:rsidRPr="00F207C0" w:rsidRDefault="001A5CA9" w:rsidP="001A5CA9">
          <w:pPr>
            <w:pStyle w:val="a8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649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497"/>
          </w:tblGrid>
          <w:tr w:rsidR="001A5CA9" w:rsidTr="004715C7">
            <w:trPr>
              <w:trHeight w:hRule="exact" w:val="1151"/>
            </w:trPr>
            <w:tc>
              <w:tcPr>
                <w:tcW w:w="6497" w:type="dxa"/>
                <w:vAlign w:val="center"/>
              </w:tcPr>
              <w:p w:rsidR="001A5CA9" w:rsidRPr="009B3C40" w:rsidRDefault="00937234" w:rsidP="001A5CA9">
                <w:pPr>
                  <w:pStyle w:val="1"/>
                  <w:outlineLvl w:val="0"/>
                </w:pPr>
                <w:sdt>
                  <w:sdtPr>
                    <w:alias w:val="Ваше имя:"/>
                    <w:tag w:val="Ваше имя:"/>
                    <w:id w:val="-1167866379"/>
                    <w:placeholder>
                      <w:docPart w:val="58C4B183A2474FE7B891DEBE11EA4FE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931E2">
                      <w:rPr>
                        <w:rFonts w:ascii="Calibri" w:hAnsi="Calibri" w:cs="Calibri"/>
                      </w:rPr>
                      <w:t>Ə</w:t>
                    </w:r>
                    <w:r w:rsidR="009931E2">
                      <w:t>LİZAD</w:t>
                    </w:r>
                    <w:r w:rsidR="009931E2">
                      <w:rPr>
                        <w:rFonts w:ascii="Calibri" w:hAnsi="Calibri" w:cs="Calibri"/>
                      </w:rPr>
                      <w:t>Ə</w:t>
                    </w:r>
                    <w:r w:rsidR="009931E2">
                      <w:t xml:space="preserve"> RAHUL</w:t>
                    </w:r>
                  </w:sdtContent>
                </w:sdt>
              </w:p>
              <w:p w:rsidR="001A5CA9" w:rsidRDefault="00937234" w:rsidP="001A5CA9">
                <w:pPr>
                  <w:pStyle w:val="2"/>
                  <w:outlineLvl w:val="1"/>
                </w:pPr>
                <w:sdt>
                  <w:sdtPr>
                    <w:alias w:val="Профессия или сфера деятельности:"/>
                    <w:tag w:val="Профессия или сфера деятельности:"/>
                    <w:id w:val="1972160614"/>
                    <w:placeholder>
                      <w:docPart w:val="0CFE20B171954A9DB59EDBD80527024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ru-RU"/>
                      </w:rPr>
                      <w:t>Профессия или сфера деятельности</w:t>
                    </w:r>
                  </w:sdtContent>
                </w:sdt>
                <w:r w:rsidR="00E12C60">
                  <w:rPr>
                    <w:lang w:bidi="ru-RU"/>
                  </w:rPr>
                  <w:t xml:space="preserve"> | </w:t>
                </w:r>
                <w:sdt>
                  <w:sdtPr>
                    <w:alias w:val="Ссылка для перехода к другим Интернет-ресурсам:"/>
                    <w:tag w:val="Ссылка для перехода к другим Интернет-ресурсам:"/>
                    <w:id w:val="-1229059816"/>
                    <w:placeholder>
                      <w:docPart w:val="E26A737AEABA4D0FA596EFFCD163FC4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3214E">
                      <w:rPr>
                        <w:lang w:bidi="ru-RU"/>
                      </w:rPr>
                      <w:t>ССЫЛКА НА ДРУГИЕ ИНТЕРНЕТ-РЕСУРСЫ:</w:t>
                    </w:r>
                    <w:r w:rsidR="001A5CA9" w:rsidRPr="009B3C40">
                      <w:rPr>
                        <w:lang w:bidi="ru-RU"/>
                      </w:rPr>
                      <w:t xml:space="preserve"> Образцы работ/</w:t>
                    </w:r>
                    <w:proofErr w:type="gramStart"/>
                    <w:r w:rsidR="001A5CA9" w:rsidRPr="009B3C40">
                      <w:rPr>
                        <w:lang w:bidi="ru-RU"/>
                      </w:rPr>
                      <w:t>веб-сайт</w:t>
                    </w:r>
                    <w:proofErr w:type="gramEnd"/>
                    <w:r w:rsidR="001A5CA9" w:rsidRPr="009B3C40">
                      <w:rPr>
                        <w:lang w:bidi="ru-RU"/>
                      </w:rPr>
                      <w:t>/блог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C3D"/>
    <w:multiLevelType w:val="hybridMultilevel"/>
    <w:tmpl w:val="A58C6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3042"/>
    <w:multiLevelType w:val="hybridMultilevel"/>
    <w:tmpl w:val="34C85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31617"/>
    <w:multiLevelType w:val="hybridMultilevel"/>
    <w:tmpl w:val="3878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E1"/>
    <w:rsid w:val="000129A6"/>
    <w:rsid w:val="00091382"/>
    <w:rsid w:val="000A3AA6"/>
    <w:rsid w:val="000B0619"/>
    <w:rsid w:val="000B61CA"/>
    <w:rsid w:val="000B763A"/>
    <w:rsid w:val="000B7EBA"/>
    <w:rsid w:val="000F7610"/>
    <w:rsid w:val="00114ED7"/>
    <w:rsid w:val="00121AE4"/>
    <w:rsid w:val="001341FA"/>
    <w:rsid w:val="00140B0E"/>
    <w:rsid w:val="00143A82"/>
    <w:rsid w:val="00183F66"/>
    <w:rsid w:val="001A4D3F"/>
    <w:rsid w:val="001A5CA9"/>
    <w:rsid w:val="001A7455"/>
    <w:rsid w:val="001B2AC1"/>
    <w:rsid w:val="001B403A"/>
    <w:rsid w:val="001D5867"/>
    <w:rsid w:val="00217980"/>
    <w:rsid w:val="0022077E"/>
    <w:rsid w:val="002309D8"/>
    <w:rsid w:val="00271662"/>
    <w:rsid w:val="0027404F"/>
    <w:rsid w:val="00275189"/>
    <w:rsid w:val="00293B83"/>
    <w:rsid w:val="002B091C"/>
    <w:rsid w:val="002C2CDD"/>
    <w:rsid w:val="002D45C6"/>
    <w:rsid w:val="002F03FA"/>
    <w:rsid w:val="00306F16"/>
    <w:rsid w:val="00313E86"/>
    <w:rsid w:val="0033349B"/>
    <w:rsid w:val="00333CD3"/>
    <w:rsid w:val="00340365"/>
    <w:rsid w:val="00342B64"/>
    <w:rsid w:val="00346A22"/>
    <w:rsid w:val="00360D1B"/>
    <w:rsid w:val="00364079"/>
    <w:rsid w:val="00387529"/>
    <w:rsid w:val="003A3793"/>
    <w:rsid w:val="003C5528"/>
    <w:rsid w:val="004077FB"/>
    <w:rsid w:val="00423741"/>
    <w:rsid w:val="004244E1"/>
    <w:rsid w:val="00424DD9"/>
    <w:rsid w:val="0045193F"/>
    <w:rsid w:val="0046104A"/>
    <w:rsid w:val="004715C7"/>
    <w:rsid w:val="004717C5"/>
    <w:rsid w:val="004E0D13"/>
    <w:rsid w:val="00523479"/>
    <w:rsid w:val="005331DE"/>
    <w:rsid w:val="00543DB7"/>
    <w:rsid w:val="00571B6D"/>
    <w:rsid w:val="005729B0"/>
    <w:rsid w:val="005823B6"/>
    <w:rsid w:val="005B5223"/>
    <w:rsid w:val="005C2894"/>
    <w:rsid w:val="005D227C"/>
    <w:rsid w:val="005D27FD"/>
    <w:rsid w:val="00621F8E"/>
    <w:rsid w:val="00622F81"/>
    <w:rsid w:val="00641630"/>
    <w:rsid w:val="00646714"/>
    <w:rsid w:val="006572A7"/>
    <w:rsid w:val="00684488"/>
    <w:rsid w:val="006963C1"/>
    <w:rsid w:val="006A3CE7"/>
    <w:rsid w:val="006C4C50"/>
    <w:rsid w:val="006D06D5"/>
    <w:rsid w:val="006D76B1"/>
    <w:rsid w:val="00713050"/>
    <w:rsid w:val="00741125"/>
    <w:rsid w:val="00746F7F"/>
    <w:rsid w:val="007569C1"/>
    <w:rsid w:val="00763832"/>
    <w:rsid w:val="007D2696"/>
    <w:rsid w:val="00806B9C"/>
    <w:rsid w:val="00811117"/>
    <w:rsid w:val="00814061"/>
    <w:rsid w:val="00841146"/>
    <w:rsid w:val="008469CA"/>
    <w:rsid w:val="0088504C"/>
    <w:rsid w:val="0089210B"/>
    <w:rsid w:val="0089382B"/>
    <w:rsid w:val="008A1907"/>
    <w:rsid w:val="008C6BCA"/>
    <w:rsid w:val="008C7B50"/>
    <w:rsid w:val="008F665A"/>
    <w:rsid w:val="00920C6D"/>
    <w:rsid w:val="00922BE7"/>
    <w:rsid w:val="00937234"/>
    <w:rsid w:val="0096260B"/>
    <w:rsid w:val="009754CD"/>
    <w:rsid w:val="009931E2"/>
    <w:rsid w:val="009B3C40"/>
    <w:rsid w:val="009C205C"/>
    <w:rsid w:val="00A42540"/>
    <w:rsid w:val="00A50939"/>
    <w:rsid w:val="00A67DC0"/>
    <w:rsid w:val="00A84402"/>
    <w:rsid w:val="00A84C8D"/>
    <w:rsid w:val="00AA6A40"/>
    <w:rsid w:val="00B068B9"/>
    <w:rsid w:val="00B3214E"/>
    <w:rsid w:val="00B5664D"/>
    <w:rsid w:val="00BA5B40"/>
    <w:rsid w:val="00BD0206"/>
    <w:rsid w:val="00C125FE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468BA"/>
    <w:rsid w:val="00E47926"/>
    <w:rsid w:val="00E57630"/>
    <w:rsid w:val="00E86C2B"/>
    <w:rsid w:val="00EC0FAD"/>
    <w:rsid w:val="00EC1372"/>
    <w:rsid w:val="00EF7CC9"/>
    <w:rsid w:val="00F207C0"/>
    <w:rsid w:val="00F20AE5"/>
    <w:rsid w:val="00F645C7"/>
    <w:rsid w:val="00FA66F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B79734-CC6D-4ADA-B009-AC609D3D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F66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183F66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83F6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">
    <w:name w:val="List Paragraph"/>
    <w:basedOn w:val="a"/>
    <w:uiPriority w:val="34"/>
    <w:unhideWhenUsed/>
    <w:qFormat/>
    <w:rsid w:val="004244E1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582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B8D33AFEA741B39EB42BBB245A8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72E25-2BD3-4B10-B159-C82B6415ECEB}"/>
      </w:docPartPr>
      <w:docPartBody>
        <w:p w:rsidR="00121A0E" w:rsidRDefault="007A7C0B">
          <w:pPr>
            <w:pStyle w:val="82B8D33AFEA741B39EB42BBB245A85A9"/>
          </w:pPr>
          <w:r w:rsidRPr="00387529">
            <w:t>ВИ</w:t>
          </w:r>
        </w:p>
      </w:docPartBody>
    </w:docPart>
    <w:docPart>
      <w:docPartPr>
        <w:name w:val="32B6CFD9C0A240678118DE65ED680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1E2551-48BF-4DFA-9646-F1E8555F8ABE}"/>
      </w:docPartPr>
      <w:docPartBody>
        <w:p w:rsidR="00121A0E" w:rsidRDefault="007A7C0B">
          <w:pPr>
            <w:pStyle w:val="32B6CFD9C0A240678118DE65ED6802EC"/>
          </w:pPr>
          <w:r w:rsidRPr="00387529">
            <w:t>Ваше имя</w:t>
          </w:r>
        </w:p>
      </w:docPartBody>
    </w:docPart>
    <w:docPart>
      <w:docPartPr>
        <w:name w:val="869A4402EECB4D7D93B6BE9AEE7AA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8051E5-3EAF-4E64-B08C-162668ABA89D}"/>
      </w:docPartPr>
      <w:docPartBody>
        <w:p w:rsidR="00121A0E" w:rsidRDefault="007A7C0B">
          <w:pPr>
            <w:pStyle w:val="869A4402EECB4D7D93B6BE9AEE7AAA2C"/>
          </w:pPr>
          <w:r w:rsidRPr="00333CD3">
            <w:rPr>
              <w:lang w:bidi="ru-RU"/>
            </w:rPr>
            <w:t>Учебное заведение</w:t>
          </w:r>
        </w:p>
      </w:docPartBody>
    </w:docPart>
    <w:docPart>
      <w:docPartPr>
        <w:name w:val="00AC2278DC924A8284390940940F6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36A12-D562-48D5-A538-8F2670E2DD85}"/>
      </w:docPartPr>
      <w:docPartBody>
        <w:p w:rsidR="00121A0E" w:rsidRDefault="007A7C0B">
          <w:pPr>
            <w:pStyle w:val="00AC2278DC924A8284390940940F6BC1"/>
          </w:pPr>
          <w:r w:rsidRPr="00333CD3">
            <w:rPr>
              <w:lang w:bidi="ru-RU"/>
            </w:rPr>
            <w:t>Опыт общественной работы или руководства</w:t>
          </w:r>
        </w:p>
      </w:docPartBody>
    </w:docPart>
    <w:docPart>
      <w:docPartPr>
        <w:name w:val="83BEA376E1094525BF5FB1260965F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536D6-9CA0-4023-ADAC-6C976D3DB5D0}"/>
      </w:docPartPr>
      <w:docPartBody>
        <w:p w:rsidR="00121A0E" w:rsidRDefault="00006545" w:rsidP="00006545">
          <w:pPr>
            <w:pStyle w:val="83BEA376E1094525BF5FB1260965FD04"/>
          </w:pPr>
          <w:r w:rsidRPr="00387529">
            <w:t>ВИ</w:t>
          </w:r>
        </w:p>
      </w:docPartBody>
    </w:docPart>
    <w:docPart>
      <w:docPartPr>
        <w:name w:val="57E5BDD8B668413CBD6BB8993C75E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0E458-EF62-41D2-B08D-188A85DD28C9}"/>
      </w:docPartPr>
      <w:docPartBody>
        <w:p w:rsidR="00121A0E" w:rsidRDefault="00006545" w:rsidP="00006545">
          <w:pPr>
            <w:pStyle w:val="57E5BDD8B668413CBD6BB8993C75EB1F"/>
          </w:pPr>
          <w:r w:rsidRPr="001341FA">
            <w:rPr>
              <w:lang w:bidi="ru-RU"/>
            </w:rPr>
            <w:t>Чтобы ввести информацию, щелкните замещающий текст и начинайте писать. Будьте кратки: одно-два предложения.</w:t>
          </w:r>
        </w:p>
      </w:docPartBody>
    </w:docPart>
    <w:docPart>
      <w:docPartPr>
        <w:name w:val="58C4B183A2474FE7B891DEBE11EA4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18FF44-5495-47BD-859C-67DA5B6CC703}"/>
      </w:docPartPr>
      <w:docPartBody>
        <w:p w:rsidR="00121A0E" w:rsidRDefault="00006545" w:rsidP="00006545">
          <w:pPr>
            <w:pStyle w:val="58C4B183A2474FE7B891DEBE11EA4FE8"/>
          </w:pPr>
          <w:r w:rsidRPr="00387529">
            <w:t>Профессия или сфера деятельности</w:t>
          </w:r>
        </w:p>
      </w:docPartBody>
    </w:docPart>
    <w:docPart>
      <w:docPartPr>
        <w:name w:val="E26A737AEABA4D0FA596EFFCD163FC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383FD-1854-4A4E-90EB-D94D5AD14C76}"/>
      </w:docPartPr>
      <w:docPartBody>
        <w:p w:rsidR="00121A0E" w:rsidRDefault="00006545" w:rsidP="00006545">
          <w:pPr>
            <w:pStyle w:val="E26A737AEABA4D0FA596EFFCD163FC49"/>
          </w:pPr>
          <w:r>
            <w:rPr>
              <w:lang w:bidi="ru-RU"/>
            </w:rPr>
            <w:t>ССЫЛКА НА ДРУГИЕ ИНТЕРНЕТ-РЕСУРСЫ:</w:t>
          </w:r>
          <w:r w:rsidRPr="00333CD3">
            <w:rPr>
              <w:lang w:bidi="ru-RU"/>
            </w:rPr>
            <w:t xml:space="preserve"> Образцы работ/веб-сайт/блог</w:t>
          </w:r>
        </w:p>
      </w:docPartBody>
    </w:docPart>
    <w:docPart>
      <w:docPartPr>
        <w:name w:val="0CFE20B171954A9DB59EDBD805270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BB67D-ED66-4790-982C-EFC34E6738A3}"/>
      </w:docPartPr>
      <w:docPartBody>
        <w:p w:rsidR="00121A0E" w:rsidRDefault="00006545" w:rsidP="00006545">
          <w:pPr>
            <w:pStyle w:val="0CFE20B171954A9DB59EDBD805270248"/>
          </w:pPr>
          <w:r w:rsidRPr="00333CD3">
            <w:rPr>
              <w:lang w:bidi="ru-RU"/>
            </w:rPr>
            <w:t>Должность</w:t>
          </w:r>
        </w:p>
      </w:docPartBody>
    </w:docPart>
    <w:docPart>
      <w:docPartPr>
        <w:name w:val="AEEBA748DE17491E90D1A4A72553FE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33B2EA-ACE2-482E-8DD1-12584B07891D}"/>
      </w:docPartPr>
      <w:docPartBody>
        <w:p w:rsidR="00121A0E" w:rsidRDefault="00006545" w:rsidP="00006545">
          <w:pPr>
            <w:pStyle w:val="AEEBA748DE17491E90D1A4A72553FE76"/>
          </w:pPr>
          <w:r w:rsidRPr="00333CD3">
            <w:rPr>
              <w:lang w:bidi="ru-RU"/>
            </w:rPr>
            <w:t>Даты с – по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45"/>
    <w:rsid w:val="00006545"/>
    <w:rsid w:val="00121A0E"/>
    <w:rsid w:val="00601885"/>
    <w:rsid w:val="007A7C0B"/>
    <w:rsid w:val="008C36A9"/>
    <w:rsid w:val="00BB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B8D33AFEA741B39EB42BBB245A85A9">
    <w:name w:val="82B8D33AFEA741B39EB42BBB245A85A9"/>
  </w:style>
  <w:style w:type="paragraph" w:customStyle="1" w:styleId="E2274D797C6D4241B50E92B13B3AEB7C">
    <w:name w:val="E2274D797C6D4241B50E92B13B3AEB7C"/>
  </w:style>
  <w:style w:type="paragraph" w:customStyle="1" w:styleId="AE6F3BC8FE0F445CA53F6EE20DEA06A9">
    <w:name w:val="AE6F3BC8FE0F445CA53F6EE20DEA06A9"/>
  </w:style>
  <w:style w:type="paragraph" w:customStyle="1" w:styleId="A94EC2FF40B349FBB945BC73A6CEF103">
    <w:name w:val="A94EC2FF40B349FBB945BC73A6CEF103"/>
  </w:style>
  <w:style w:type="paragraph" w:customStyle="1" w:styleId="37893CEC06D34755ABFEA4B8A2D291D1">
    <w:name w:val="37893CEC06D34755ABFEA4B8A2D291D1"/>
  </w:style>
  <w:style w:type="paragraph" w:customStyle="1" w:styleId="32B6CFD9C0A240678118DE65ED6802EC">
    <w:name w:val="32B6CFD9C0A240678118DE65ED6802EC"/>
  </w:style>
  <w:style w:type="paragraph" w:customStyle="1" w:styleId="7E05F758B009441298A73CFF47BF6FEE">
    <w:name w:val="7E05F758B009441298A73CFF47BF6FEE"/>
  </w:style>
  <w:style w:type="paragraph" w:customStyle="1" w:styleId="F6A021E94C814479A209B49FBCE29F05">
    <w:name w:val="F6A021E94C814479A209B49FBCE29F05"/>
  </w:style>
  <w:style w:type="paragraph" w:customStyle="1" w:styleId="FC2143D464934A1DBC95825D8F59A583">
    <w:name w:val="FC2143D464934A1DBC95825D8F59A583"/>
  </w:style>
  <w:style w:type="paragraph" w:customStyle="1" w:styleId="417BE69176B0454082AAB8A61B472FAA">
    <w:name w:val="417BE69176B0454082AAB8A61B472FAA"/>
  </w:style>
  <w:style w:type="paragraph" w:customStyle="1" w:styleId="3D3D134B30A54DE2B8237086629F034A">
    <w:name w:val="3D3D134B30A54DE2B8237086629F034A"/>
  </w:style>
  <w:style w:type="paragraph" w:customStyle="1" w:styleId="7131EFBD8DA24A029FD6F8380CE470A0">
    <w:name w:val="7131EFBD8DA24A029FD6F8380CE470A0"/>
  </w:style>
  <w:style w:type="paragraph" w:customStyle="1" w:styleId="31F06DF8F1D34902970C942C01D8BDF2">
    <w:name w:val="31F06DF8F1D34902970C942C01D8BDF2"/>
  </w:style>
  <w:style w:type="paragraph" w:customStyle="1" w:styleId="25F2A3337AFC418E8EEBEC0FBF4FBFC8">
    <w:name w:val="25F2A3337AFC418E8EEBEC0FBF4FBFC8"/>
  </w:style>
  <w:style w:type="paragraph" w:customStyle="1" w:styleId="DF4D47B8387349D5AFCE1B6D6A4E952D">
    <w:name w:val="DF4D47B8387349D5AFCE1B6D6A4E952D"/>
  </w:style>
  <w:style w:type="paragraph" w:customStyle="1" w:styleId="CD9BBB26AB4149F3AE667DEF6339D8F6">
    <w:name w:val="CD9BBB26AB4149F3AE667DEF6339D8F6"/>
  </w:style>
  <w:style w:type="paragraph" w:customStyle="1" w:styleId="7AB2865951F144ACB0808FD3E918DA2B">
    <w:name w:val="7AB2865951F144ACB0808FD3E918DA2B"/>
  </w:style>
  <w:style w:type="paragraph" w:customStyle="1" w:styleId="3638CCFEE823496BA6E11A7E37908051">
    <w:name w:val="3638CCFEE823496BA6E11A7E37908051"/>
  </w:style>
  <w:style w:type="paragraph" w:customStyle="1" w:styleId="24BF3298A44643868DD7AF0056C1F279">
    <w:name w:val="24BF3298A44643868DD7AF0056C1F279"/>
  </w:style>
  <w:style w:type="paragraph" w:customStyle="1" w:styleId="FB006C2F359E40B294FB110B4B1E23D0">
    <w:name w:val="FB006C2F359E40B294FB110B4B1E23D0"/>
  </w:style>
  <w:style w:type="paragraph" w:customStyle="1" w:styleId="6364273B27B34446BAFFACDB0BAF0D47">
    <w:name w:val="6364273B27B34446BAFFACDB0BAF0D47"/>
  </w:style>
  <w:style w:type="paragraph" w:customStyle="1" w:styleId="DD92D3C0EDC045DEB6231EFDE5939927">
    <w:name w:val="DD92D3C0EDC045DEB6231EFDE5939927"/>
  </w:style>
  <w:style w:type="paragraph" w:customStyle="1" w:styleId="A5356F0465F343A69D0F08FCEF4CA8B4">
    <w:name w:val="A5356F0465F343A69D0F08FCEF4CA8B4"/>
  </w:style>
  <w:style w:type="paragraph" w:customStyle="1" w:styleId="D1B632B0232F406EBA8EDF76A30F076E">
    <w:name w:val="D1B632B0232F406EBA8EDF76A30F076E"/>
  </w:style>
  <w:style w:type="paragraph" w:customStyle="1" w:styleId="869A4402EECB4D7D93B6BE9AEE7AAA2C">
    <w:name w:val="869A4402EECB4D7D93B6BE9AEE7AAA2C"/>
  </w:style>
  <w:style w:type="paragraph" w:customStyle="1" w:styleId="1D4B35BF1EF24474A754F12442221638">
    <w:name w:val="1D4B35BF1EF24474A754F12442221638"/>
  </w:style>
  <w:style w:type="paragraph" w:customStyle="1" w:styleId="00AC2278DC924A8284390940940F6BC1">
    <w:name w:val="00AC2278DC924A8284390940940F6BC1"/>
  </w:style>
  <w:style w:type="paragraph" w:customStyle="1" w:styleId="4E989EE1F15443C1A8CD6D7063F75D27">
    <w:name w:val="4E989EE1F15443C1A8CD6D7063F75D27"/>
  </w:style>
  <w:style w:type="paragraph" w:customStyle="1" w:styleId="83BEA376E1094525BF5FB1260965FD04">
    <w:name w:val="83BEA376E1094525BF5FB1260965FD04"/>
    <w:rsid w:val="00006545"/>
  </w:style>
  <w:style w:type="paragraph" w:customStyle="1" w:styleId="A98E65032CA8494E99AACCC430D926D6">
    <w:name w:val="A98E65032CA8494E99AACCC430D926D6"/>
    <w:rsid w:val="00006545"/>
  </w:style>
  <w:style w:type="paragraph" w:customStyle="1" w:styleId="57E5BDD8B668413CBD6BB8993C75EB1F">
    <w:name w:val="57E5BDD8B668413CBD6BB8993C75EB1F"/>
    <w:rsid w:val="00006545"/>
  </w:style>
  <w:style w:type="paragraph" w:customStyle="1" w:styleId="29E7A930716641D094FC03F1C6EA2566">
    <w:name w:val="29E7A930716641D094FC03F1C6EA2566"/>
    <w:rsid w:val="00006545"/>
  </w:style>
  <w:style w:type="paragraph" w:customStyle="1" w:styleId="7D592114AFCB4F6CAF039AF468D3BD12">
    <w:name w:val="7D592114AFCB4F6CAF039AF468D3BD12"/>
    <w:rsid w:val="00006545"/>
  </w:style>
  <w:style w:type="paragraph" w:customStyle="1" w:styleId="3AFB3A3F3C5C4EA6B2E45E1D21A8902A">
    <w:name w:val="3AFB3A3F3C5C4EA6B2E45E1D21A8902A"/>
    <w:rsid w:val="00006545"/>
  </w:style>
  <w:style w:type="paragraph" w:customStyle="1" w:styleId="58C4B183A2474FE7B891DEBE11EA4FE8">
    <w:name w:val="58C4B183A2474FE7B891DEBE11EA4FE8"/>
    <w:rsid w:val="00006545"/>
  </w:style>
  <w:style w:type="paragraph" w:customStyle="1" w:styleId="E26A737AEABA4D0FA596EFFCD163FC49">
    <w:name w:val="E26A737AEABA4D0FA596EFFCD163FC49"/>
    <w:rsid w:val="00006545"/>
  </w:style>
  <w:style w:type="paragraph" w:customStyle="1" w:styleId="C32437F87E5743ED8C8E5DBDDE1818CC">
    <w:name w:val="C32437F87E5743ED8C8E5DBDDE1818CC"/>
    <w:rsid w:val="00006545"/>
  </w:style>
  <w:style w:type="paragraph" w:customStyle="1" w:styleId="0CFE20B171954A9DB59EDBD805270248">
    <w:name w:val="0CFE20B171954A9DB59EDBD805270248"/>
    <w:rsid w:val="00006545"/>
  </w:style>
  <w:style w:type="paragraph" w:customStyle="1" w:styleId="E8A8CA2E7870475CBFFF9FEC1B4AA262">
    <w:name w:val="E8A8CA2E7870475CBFFF9FEC1B4AA262"/>
    <w:rsid w:val="00006545"/>
  </w:style>
  <w:style w:type="paragraph" w:customStyle="1" w:styleId="AEEBA748DE17491E90D1A4A72553FE76">
    <w:name w:val="AEEBA748DE17491E90D1A4A72553FE76"/>
    <w:rsid w:val="00006545"/>
  </w:style>
  <w:style w:type="paragraph" w:customStyle="1" w:styleId="BCF02481E2AB47329892893C865A4E65">
    <w:name w:val="BCF02481E2AB47329892893C865A4E65"/>
    <w:rsid w:val="00006545"/>
  </w:style>
  <w:style w:type="paragraph" w:customStyle="1" w:styleId="FA301A9FD3C64A1EAB75AEC17B8C7849">
    <w:name w:val="FA301A9FD3C64A1EAB75AEC17B8C7849"/>
    <w:rsid w:val="00006545"/>
  </w:style>
  <w:style w:type="paragraph" w:customStyle="1" w:styleId="F4832C85B93847E9BBD8757F1B5802FB">
    <w:name w:val="F4832C85B93847E9BBD8757F1B5802FB"/>
    <w:rsid w:val="00006545"/>
  </w:style>
  <w:style w:type="paragraph" w:customStyle="1" w:styleId="D52BF717DF334DDEBF42EDF3E4159B3B">
    <w:name w:val="D52BF717DF334DDEBF42EDF3E4159B3B"/>
    <w:rsid w:val="00006545"/>
  </w:style>
  <w:style w:type="paragraph" w:customStyle="1" w:styleId="C10DC956FAE942E986633D15C5C22E1A">
    <w:name w:val="C10DC956FAE942E986633D15C5C22E1A"/>
    <w:rsid w:val="00006545"/>
  </w:style>
  <w:style w:type="paragraph" w:customStyle="1" w:styleId="4C9A398FF86A472DB7C01047456CF8F2">
    <w:name w:val="4C9A398FF86A472DB7C01047456CF8F2"/>
    <w:rsid w:val="00006545"/>
  </w:style>
  <w:style w:type="paragraph" w:customStyle="1" w:styleId="2191524FC9C8423A97B673C915312B0D">
    <w:name w:val="2191524FC9C8423A97B673C915312B0D"/>
    <w:rsid w:val="00006545"/>
  </w:style>
  <w:style w:type="paragraph" w:customStyle="1" w:styleId="5B2CB5B2C3E34B358C32301276141FEF">
    <w:name w:val="5B2CB5B2C3E34B358C32301276141FEF"/>
    <w:rsid w:val="00006545"/>
  </w:style>
  <w:style w:type="paragraph" w:customStyle="1" w:styleId="DAB12205BCF84E75B207DFAF51D3C6AC">
    <w:name w:val="DAB12205BCF84E75B207DFAF51D3C6AC"/>
    <w:rsid w:val="00006545"/>
  </w:style>
  <w:style w:type="paragraph" w:customStyle="1" w:styleId="307E9DB3C5FE4F799BE3D8F1DA57E9DC">
    <w:name w:val="307E9DB3C5FE4F799BE3D8F1DA57E9DC"/>
    <w:rsid w:val="00006545"/>
  </w:style>
  <w:style w:type="paragraph" w:customStyle="1" w:styleId="A13B7BEAE3034C9AA55DD94B35364388">
    <w:name w:val="A13B7BEAE3034C9AA55DD94B35364388"/>
    <w:rsid w:val="00006545"/>
  </w:style>
  <w:style w:type="paragraph" w:customStyle="1" w:styleId="7E033E5BAB6049FB89B4A7CDDF9D8A91">
    <w:name w:val="7E033E5BAB6049FB89B4A7CDDF9D8A91"/>
    <w:rsid w:val="00006545"/>
  </w:style>
  <w:style w:type="paragraph" w:customStyle="1" w:styleId="1ED19594A5FD403B8DC8B1EEC9C21DD0">
    <w:name w:val="1ED19594A5FD403B8DC8B1EEC9C21DD0"/>
    <w:rsid w:val="00006545"/>
  </w:style>
  <w:style w:type="paragraph" w:customStyle="1" w:styleId="8D797ABF0A864C9794176EAB7159D4E0">
    <w:name w:val="8D797ABF0A864C9794176EAB7159D4E0"/>
    <w:rsid w:val="00006545"/>
  </w:style>
  <w:style w:type="paragraph" w:customStyle="1" w:styleId="210EC45C536D453EAE63C54C1823BEC6">
    <w:name w:val="210EC45C536D453EAE63C54C1823BEC6"/>
    <w:rsid w:val="00006545"/>
  </w:style>
  <w:style w:type="paragraph" w:customStyle="1" w:styleId="B9C7CA32E7A74EA891AEE420A988C37A">
    <w:name w:val="B9C7CA32E7A74EA891AEE420A988C37A"/>
    <w:rsid w:val="00006545"/>
  </w:style>
  <w:style w:type="paragraph" w:customStyle="1" w:styleId="26CF9568DDDA4585AD2D6A2A4415125F">
    <w:name w:val="26CF9568DDDA4585AD2D6A2A4415125F"/>
    <w:rsid w:val="00121A0E"/>
  </w:style>
  <w:style w:type="paragraph" w:customStyle="1" w:styleId="3028F72D4481470A97DD33720AEA896B">
    <w:name w:val="3028F72D4481470A97DD33720AEA896B"/>
    <w:rsid w:val="00121A0E"/>
  </w:style>
  <w:style w:type="paragraph" w:customStyle="1" w:styleId="74FB440F822347229132186F61DC73BE">
    <w:name w:val="74FB440F822347229132186F61DC73BE"/>
    <w:rsid w:val="00121A0E"/>
  </w:style>
  <w:style w:type="paragraph" w:customStyle="1" w:styleId="825CE08F415E4C0EBDCFB7B78D585FBA">
    <w:name w:val="825CE08F415E4C0EBDCFB7B78D585FBA"/>
    <w:rsid w:val="00121A0E"/>
  </w:style>
  <w:style w:type="paragraph" w:customStyle="1" w:styleId="2B45F0CE366C498CAFAF9AEF1CE6F185">
    <w:name w:val="2B45F0CE366C498CAFAF9AEF1CE6F185"/>
    <w:rsid w:val="00121A0E"/>
  </w:style>
  <w:style w:type="paragraph" w:customStyle="1" w:styleId="84E790A31625487B9C85B0C83334FFF4">
    <w:name w:val="84E790A31625487B9C85B0C83334FFF4"/>
    <w:rsid w:val="00121A0E"/>
  </w:style>
  <w:style w:type="paragraph" w:customStyle="1" w:styleId="471B44E223884103A409230178AFFA69">
    <w:name w:val="471B44E223884103A409230178AFFA69"/>
    <w:rsid w:val="00121A0E"/>
  </w:style>
  <w:style w:type="paragraph" w:customStyle="1" w:styleId="0C13CF5EC3014E4B8AE39F5C9304AE84">
    <w:name w:val="0C13CF5EC3014E4B8AE39F5C9304AE84"/>
    <w:rsid w:val="00121A0E"/>
  </w:style>
  <w:style w:type="paragraph" w:customStyle="1" w:styleId="8962E34A8351450189208715E54C4983">
    <w:name w:val="8962E34A8351450189208715E54C4983"/>
    <w:rsid w:val="00121A0E"/>
  </w:style>
  <w:style w:type="paragraph" w:customStyle="1" w:styleId="2494A533144345609AEAC0FD33EA304D">
    <w:name w:val="2494A533144345609AEAC0FD33EA304D"/>
    <w:rsid w:val="00121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CCAF7-5775-44F3-9639-5424C39A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36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ƏLİZADƏ RAHUL</dc:creator>
  <cp:keywords> </cp:keywords>
  <dc:description/>
  <cp:lastModifiedBy>Samsung</cp:lastModifiedBy>
  <cp:revision>4</cp:revision>
  <dcterms:created xsi:type="dcterms:W3CDTF">2020-06-08T15:45:00Z</dcterms:created>
  <dcterms:modified xsi:type="dcterms:W3CDTF">2020-06-08T23:53:00Z</dcterms:modified>
</cp:coreProperties>
</file>